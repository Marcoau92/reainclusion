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:rsidTr="006C08A0">
        <w:tc>
          <w:tcPr>
            <w:tcW w:w="5013" w:type="dxa"/>
            <w:vAlign w:val="bottom"/>
          </w:tcPr>
          <w:p w:rsidR="00C84833" w:rsidRDefault="00EF6BE4" w:rsidP="00C84833">
            <w:pPr>
              <w:pStyle w:val="Ttulo"/>
            </w:pPr>
            <w:r>
              <w:rPr>
                <w:lang w:bidi="es-ES"/>
              </w:rPr>
              <w:t>Marco Álvarez</w:t>
            </w:r>
          </w:p>
        </w:tc>
        <w:tc>
          <w:tcPr>
            <w:tcW w:w="4356" w:type="dxa"/>
            <w:vAlign w:val="bottom"/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2"/>
              <w:gridCol w:w="405"/>
            </w:tblGrid>
            <w:tr w:rsidR="00932D92" w:rsidRPr="009D0878" w:rsidTr="00EF6BE4">
              <w:tc>
                <w:tcPr>
                  <w:tcW w:w="3792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2B246D" w:rsidRDefault="00EF6BE4" w:rsidP="004E2970">
                  <w:pPr>
                    <w:pStyle w:val="Informacindecontacto"/>
                    <w:rPr>
                      <w:sz w:val="28"/>
                      <w:szCs w:val="36"/>
                    </w:rPr>
                  </w:pPr>
                  <w:r w:rsidRPr="002B246D">
                    <w:rPr>
                      <w:sz w:val="28"/>
                      <w:szCs w:val="36"/>
                      <w:lang w:bidi="es-ES"/>
                    </w:rPr>
                    <w:t>Isla Sofía 357</w:t>
                  </w:r>
                  <w:r w:rsidR="007F3012" w:rsidRPr="002B246D">
                    <w:rPr>
                      <w:sz w:val="28"/>
                      <w:szCs w:val="36"/>
                      <w:lang w:bidi="es-ES"/>
                    </w:rPr>
                    <w:t xml:space="preserve">, </w:t>
                  </w:r>
                  <w:r w:rsidRPr="002B246D">
                    <w:rPr>
                      <w:sz w:val="28"/>
                      <w:szCs w:val="36"/>
                      <w:lang w:bidi="es-ES"/>
                    </w:rPr>
                    <w:t>Valdivia</w:t>
                  </w:r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DD0877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KAOgMJpDgAAhE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EF6BE4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:rsidR="00932D92" w:rsidRPr="002B246D" w:rsidRDefault="007F3012" w:rsidP="00932D92">
                  <w:pPr>
                    <w:pStyle w:val="Informacindecontacto"/>
                    <w:rPr>
                      <w:sz w:val="28"/>
                      <w:szCs w:val="36"/>
                    </w:rPr>
                  </w:pPr>
                  <w:r w:rsidRPr="002B246D">
                    <w:rPr>
                      <w:sz w:val="28"/>
                      <w:szCs w:val="36"/>
                      <w:lang w:bidi="es-ES"/>
                    </w:rPr>
                    <w:t>(</w:t>
                  </w:r>
                  <w:r w:rsidR="00EF6BE4" w:rsidRPr="002B246D">
                    <w:rPr>
                      <w:sz w:val="28"/>
                      <w:szCs w:val="36"/>
                      <w:lang w:bidi="es-ES"/>
                    </w:rPr>
                    <w:t>+569</w:t>
                  </w:r>
                  <w:r w:rsidRPr="002B246D">
                    <w:rPr>
                      <w:sz w:val="28"/>
                      <w:szCs w:val="36"/>
                      <w:lang w:bidi="es-ES"/>
                    </w:rPr>
                    <w:t xml:space="preserve">) </w:t>
                  </w:r>
                  <w:r w:rsidR="00EF6BE4" w:rsidRPr="002B246D">
                    <w:rPr>
                      <w:sz w:val="28"/>
                      <w:szCs w:val="36"/>
                      <w:lang w:bidi="es-ES"/>
                    </w:rPr>
                    <w:t>89073505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407353D2" wp14:editId="236368E0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9CFDC6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8u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BhSa8u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EF6BE4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:rsidR="00932D92" w:rsidRPr="002B246D" w:rsidRDefault="00EF6BE4" w:rsidP="00932D92">
                  <w:pPr>
                    <w:pStyle w:val="Informacindecontacto"/>
                    <w:rPr>
                      <w:sz w:val="28"/>
                      <w:szCs w:val="36"/>
                    </w:rPr>
                  </w:pPr>
                  <w:r w:rsidRPr="002B246D">
                    <w:rPr>
                      <w:rFonts w:ascii="Calibri" w:eastAsia="Times New Roman" w:hAnsi="Calibri" w:cs="Calibri"/>
                      <w:sz w:val="28"/>
                      <w:szCs w:val="36"/>
                      <w:lang w:bidi="es-ES"/>
                    </w:rPr>
                    <w:t>marco.au92@gmail.com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os"/>
                  </w:pPr>
                  <w:r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7490A7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cSbAUAALQ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Encabezado"/>
            </w:pPr>
          </w:p>
        </w:tc>
      </w:tr>
    </w:tbl>
    <w:p w:rsidR="00BE6924" w:rsidRPr="007F3012" w:rsidRDefault="00EF6BE4" w:rsidP="00BE6924">
      <w:pPr>
        <w:spacing w:after="0"/>
        <w:rPr>
          <w:u w:val="single"/>
        </w:rPr>
      </w:pPr>
      <w:r>
        <w:rPr>
          <w:lang w:bidi="es-ES"/>
        </w:rPr>
        <w:t>Estudiante de 5° año de Ingeniería Civil en Informática en Universidad Austral de Chile.</w:t>
      </w:r>
      <w:r w:rsidR="00D819C1">
        <w:rPr>
          <w:lang w:bidi="es-ES"/>
        </w:rPr>
        <w:t xml:space="preserve"> Me he desempeñado en distintos trabajos en los cuales he tenido que trabajar con publico y en equipo</w:t>
      </w:r>
      <w:r w:rsidR="00657172">
        <w:rPr>
          <w:lang w:bidi="es-ES"/>
        </w:rPr>
        <w:t xml:space="preserve">, me gusta aprender nuevas tecnologías </w:t>
      </w:r>
      <w:r w:rsidR="007975AF">
        <w:rPr>
          <w:lang w:bidi="es-ES"/>
        </w:rPr>
        <w:t>y me gustan los desafíos.</w:t>
      </w:r>
      <w:bookmarkStart w:id="0" w:name="_GoBack"/>
      <w:bookmarkEnd w:id="0"/>
    </w:p>
    <w:p w:rsidR="005B1D68" w:rsidRDefault="00BE6924" w:rsidP="00BE6924">
      <w:pPr>
        <w:pStyle w:val="Ttulo1"/>
        <w:pBdr>
          <w:top w:val="single" w:sz="4" w:space="0" w:color="A6A6A6" w:themeColor="background1" w:themeShade="A6"/>
        </w:pBdr>
        <w:spacing w:before="0"/>
      </w:pPr>
      <w:r>
        <w:t>Datos personales</w:t>
      </w:r>
    </w:p>
    <w:p w:rsidR="00BE6924" w:rsidRDefault="00BE6924" w:rsidP="00BE6924">
      <w:pPr>
        <w:spacing w:after="0"/>
        <w:rPr>
          <w:lang w:bidi="es-ES"/>
        </w:rPr>
      </w:pPr>
      <w:r>
        <w:rPr>
          <w:lang w:bidi="es-ES"/>
        </w:rPr>
        <w:t>Rut: 17.864.834-9</w:t>
      </w:r>
    </w:p>
    <w:p w:rsidR="00BE6924" w:rsidRDefault="00BE6924" w:rsidP="00BE6924">
      <w:pPr>
        <w:spacing w:after="0"/>
        <w:rPr>
          <w:lang w:bidi="es-ES"/>
        </w:rPr>
      </w:pPr>
      <w:r>
        <w:rPr>
          <w:lang w:bidi="es-ES"/>
        </w:rPr>
        <w:t>Fecha de nacimiento: 22 enero de 1992</w:t>
      </w:r>
    </w:p>
    <w:p w:rsidR="00BE6924" w:rsidRDefault="00BE6924" w:rsidP="00BE6924">
      <w:pPr>
        <w:spacing w:after="0"/>
        <w:rPr>
          <w:lang w:bidi="es-ES"/>
        </w:rPr>
      </w:pPr>
      <w:r>
        <w:rPr>
          <w:lang w:bidi="es-ES"/>
        </w:rPr>
        <w:t>Género: Masculino</w:t>
      </w:r>
    </w:p>
    <w:p w:rsidR="00BE6924" w:rsidRDefault="00BE6924" w:rsidP="00BE6924">
      <w:pPr>
        <w:spacing w:after="0"/>
        <w:rPr>
          <w:lang w:bidi="es-ES"/>
        </w:rPr>
      </w:pPr>
      <w:r>
        <w:rPr>
          <w:lang w:bidi="es-ES"/>
        </w:rPr>
        <w:t>Estado Civil: Soltero</w:t>
      </w:r>
    </w:p>
    <w:p w:rsidR="00BE6924" w:rsidRDefault="00BE6924" w:rsidP="00BE6924">
      <w:pPr>
        <w:spacing w:after="0"/>
        <w:rPr>
          <w:lang w:bidi="es-ES"/>
        </w:rPr>
      </w:pPr>
      <w:r>
        <w:rPr>
          <w:lang w:bidi="es-ES"/>
        </w:rPr>
        <w:t>Nacionalidad: Chileno</w:t>
      </w:r>
    </w:p>
    <w:p w:rsidR="00BE6924" w:rsidRDefault="00C64054" w:rsidP="00BE6924">
      <w:pPr>
        <w:pStyle w:val="Ttulo1"/>
        <w:pBdr>
          <w:top w:val="single" w:sz="4" w:space="0" w:color="A6A6A6" w:themeColor="background1" w:themeShade="A6"/>
        </w:pBdr>
      </w:pPr>
      <w:sdt>
        <w:sdtPr>
          <w:alias w:val="Experiencia:"/>
          <w:tag w:val="Experiencia:"/>
          <w:id w:val="-898354009"/>
          <w:placeholder>
            <w:docPart w:val="D70C90B32FB44A27A93423CDB5342E0A"/>
          </w:placeholder>
          <w:temporary/>
          <w:showingPlcHdr/>
          <w15:appearance w15:val="hidden"/>
        </w:sdtPr>
        <w:sdtEndPr/>
        <w:sdtContent>
          <w:r w:rsidR="00BE6924" w:rsidRPr="00AD3FD8">
            <w:rPr>
              <w:lang w:bidi="es-ES"/>
            </w:rPr>
            <w:t>Experiencia</w:t>
          </w:r>
        </w:sdtContent>
      </w:sdt>
    </w:p>
    <w:p w:rsidR="0023705D" w:rsidRPr="00D413F9" w:rsidRDefault="00EF6BE4" w:rsidP="00D413F9">
      <w:pPr>
        <w:pStyle w:val="Ttulo3"/>
      </w:pPr>
      <w:r>
        <w:rPr>
          <w:lang w:bidi="es-ES"/>
        </w:rPr>
        <w:t xml:space="preserve">AGOSTO </w:t>
      </w:r>
      <w:r w:rsidR="007F3012">
        <w:rPr>
          <w:lang w:bidi="es-ES"/>
        </w:rPr>
        <w:t>20</w:t>
      </w:r>
      <w:r>
        <w:rPr>
          <w:lang w:bidi="es-ES"/>
        </w:rPr>
        <w:t>20</w:t>
      </w:r>
      <w:r w:rsidR="007F3012">
        <w:rPr>
          <w:lang w:bidi="es-ES"/>
        </w:rPr>
        <w:t>- presente</w:t>
      </w:r>
    </w:p>
    <w:p w:rsidR="0023705D" w:rsidRPr="00513EFC" w:rsidRDefault="00EF6BE4" w:rsidP="008D31BD">
      <w:pPr>
        <w:pStyle w:val="Ttulo5"/>
      </w:pPr>
      <w:r>
        <w:rPr>
          <w:lang w:bidi="es-ES"/>
        </w:rPr>
        <w:t>Programador</w:t>
      </w:r>
      <w:r w:rsidR="007F3012" w:rsidRPr="00F439C9">
        <w:rPr>
          <w:lang w:bidi="es-ES"/>
        </w:rPr>
        <w:t>/</w:t>
      </w:r>
      <w:r>
        <w:rPr>
          <w:rStyle w:val="nfasis"/>
          <w:lang w:bidi="es-ES"/>
        </w:rPr>
        <w:t xml:space="preserve"> REA UACh, Valdivia</w:t>
      </w:r>
    </w:p>
    <w:p w:rsidR="00D413F9" w:rsidRPr="00D413F9" w:rsidRDefault="00EF6BE4" w:rsidP="00D413F9">
      <w:r>
        <w:rPr>
          <w:lang w:bidi="es-ES"/>
        </w:rPr>
        <w:t>Desarroll</w:t>
      </w:r>
      <w:r w:rsidR="000C1E06">
        <w:rPr>
          <w:lang w:bidi="es-ES"/>
        </w:rPr>
        <w:t xml:space="preserve">o </w:t>
      </w:r>
      <w:r>
        <w:rPr>
          <w:lang w:bidi="es-ES"/>
        </w:rPr>
        <w:t>web y mantenimiento para unidad de inclusión dentro de la facultad de Filosofía y Humanidades de la Universidad Austral de Chile</w:t>
      </w:r>
      <w:r w:rsidR="007F3012" w:rsidRPr="001264FB">
        <w:rPr>
          <w:lang w:bidi="es-ES"/>
        </w:rPr>
        <w:t>.</w:t>
      </w:r>
    </w:p>
    <w:p w:rsidR="00B00D44" w:rsidRDefault="00B00D44" w:rsidP="00B00D44">
      <w:pPr>
        <w:pStyle w:val="Ttulo3"/>
      </w:pPr>
      <w:r>
        <w:rPr>
          <w:lang w:bidi="es-ES"/>
        </w:rPr>
        <w:t>julio 2020- presente</w:t>
      </w:r>
    </w:p>
    <w:p w:rsidR="00EF6BE4" w:rsidRPr="00513EFC" w:rsidRDefault="00EF6BE4" w:rsidP="00EF6BE4">
      <w:pPr>
        <w:pStyle w:val="Ttulo5"/>
      </w:pPr>
      <w:r>
        <w:rPr>
          <w:lang w:bidi="es-ES"/>
        </w:rPr>
        <w:t>Programador</w:t>
      </w:r>
      <w:r w:rsidRPr="00F439C9">
        <w:rPr>
          <w:lang w:bidi="es-ES"/>
        </w:rPr>
        <w:t>/</w:t>
      </w:r>
      <w:r>
        <w:rPr>
          <w:rStyle w:val="nfasis"/>
          <w:lang w:bidi="es-ES"/>
        </w:rPr>
        <w:t xml:space="preserve"> Clínica Los Notros, Villarrica</w:t>
      </w:r>
    </w:p>
    <w:p w:rsidR="00EF6BE4" w:rsidRDefault="00EF6BE4" w:rsidP="00B00D44">
      <w:r>
        <w:rPr>
          <w:lang w:bidi="es-ES"/>
        </w:rPr>
        <w:t>D</w:t>
      </w:r>
      <w:r w:rsidR="00B00D44">
        <w:rPr>
          <w:lang w:bidi="es-ES"/>
        </w:rPr>
        <w:t>iseño de página web y mantenimiento para centro odontológico y médico.</w:t>
      </w:r>
    </w:p>
    <w:p w:rsidR="00EF6BE4" w:rsidRPr="00D413F9" w:rsidRDefault="00EF6BE4" w:rsidP="00D413F9">
      <w:pPr>
        <w:pStyle w:val="Ttulo3"/>
        <w:rPr>
          <w:lang w:bidi="es-ES"/>
        </w:rPr>
      </w:pPr>
      <w:r>
        <w:rPr>
          <w:lang w:bidi="es-ES"/>
        </w:rPr>
        <w:t xml:space="preserve">MARzO </w:t>
      </w:r>
      <w:r w:rsidR="007F3012">
        <w:rPr>
          <w:lang w:bidi="es-ES"/>
        </w:rPr>
        <w:t>de 20</w:t>
      </w:r>
      <w:r>
        <w:rPr>
          <w:lang w:bidi="es-ES"/>
        </w:rPr>
        <w:t>19</w:t>
      </w:r>
      <w:r w:rsidR="007F3012">
        <w:rPr>
          <w:lang w:bidi="es-ES"/>
        </w:rPr>
        <w:t xml:space="preserve"> </w:t>
      </w:r>
      <w:r>
        <w:rPr>
          <w:lang w:bidi="es-ES"/>
        </w:rPr>
        <w:t>–</w:t>
      </w:r>
      <w:r w:rsidR="007F3012">
        <w:rPr>
          <w:lang w:bidi="es-ES"/>
        </w:rPr>
        <w:t xml:space="preserve"> </w:t>
      </w:r>
      <w:r>
        <w:rPr>
          <w:lang w:bidi="es-ES"/>
        </w:rPr>
        <w:t>JULIO DE 2019</w:t>
      </w:r>
    </w:p>
    <w:p w:rsidR="00D413F9" w:rsidRPr="00513EFC" w:rsidRDefault="00EF6BE4" w:rsidP="008D31BD">
      <w:pPr>
        <w:pStyle w:val="Ttulo5"/>
      </w:pPr>
      <w:r>
        <w:rPr>
          <w:lang w:bidi="es-ES"/>
        </w:rPr>
        <w:t>Laborante</w:t>
      </w:r>
      <w:r w:rsidR="00F439C9">
        <w:rPr>
          <w:lang w:bidi="es-ES"/>
        </w:rPr>
        <w:t>/</w:t>
      </w:r>
      <w:r w:rsidR="000C1E06">
        <w:rPr>
          <w:lang w:bidi="es-ES"/>
        </w:rPr>
        <w:t xml:space="preserve"> </w:t>
      </w:r>
      <w:r>
        <w:rPr>
          <w:rStyle w:val="nfasis"/>
          <w:lang w:bidi="es-ES"/>
        </w:rPr>
        <w:t xml:space="preserve">Unidad del Apoyo del </w:t>
      </w:r>
      <w:r w:rsidR="00B00D44">
        <w:rPr>
          <w:rStyle w:val="nfasis"/>
          <w:lang w:bidi="es-ES"/>
        </w:rPr>
        <w:t>Aprendizaje UACh, Valdivia</w:t>
      </w:r>
    </w:p>
    <w:p w:rsidR="00D413F9" w:rsidRDefault="00B00D44" w:rsidP="00D413F9">
      <w:pPr>
        <w:rPr>
          <w:lang w:bidi="es-ES"/>
        </w:rPr>
      </w:pPr>
      <w:r>
        <w:rPr>
          <w:lang w:bidi="es-ES"/>
        </w:rPr>
        <w:t>Monitoreo y registro de sesiones de apoyo a estudiantes, creación de contenido audiovisual</w:t>
      </w:r>
      <w:r w:rsidR="007F3012" w:rsidRPr="001264FB">
        <w:rPr>
          <w:lang w:bidi="es-ES"/>
        </w:rPr>
        <w:t xml:space="preserve">. </w:t>
      </w:r>
    </w:p>
    <w:p w:rsidR="00B00D44" w:rsidRPr="00D413F9" w:rsidRDefault="00B00D44" w:rsidP="00B00D44">
      <w:pPr>
        <w:pStyle w:val="Ttulo3"/>
        <w:rPr>
          <w:lang w:bidi="es-ES"/>
        </w:rPr>
      </w:pPr>
      <w:r>
        <w:rPr>
          <w:lang w:bidi="es-ES"/>
        </w:rPr>
        <w:t>MARzO de 2019 – o</w:t>
      </w:r>
      <w:r w:rsidR="000C1E06">
        <w:rPr>
          <w:lang w:bidi="es-ES"/>
        </w:rPr>
        <w:t>ctubre</w:t>
      </w:r>
      <w:r>
        <w:rPr>
          <w:lang w:bidi="es-ES"/>
        </w:rPr>
        <w:t xml:space="preserve"> DE 2019</w:t>
      </w:r>
    </w:p>
    <w:p w:rsidR="00B00D44" w:rsidRPr="00513EFC" w:rsidRDefault="000C1E06" w:rsidP="00B00D44">
      <w:pPr>
        <w:pStyle w:val="Ttulo5"/>
      </w:pPr>
      <w:r>
        <w:rPr>
          <w:lang w:bidi="es-ES"/>
        </w:rPr>
        <w:t>Tutor</w:t>
      </w:r>
      <w:r w:rsidR="00B00D44">
        <w:rPr>
          <w:lang w:bidi="es-ES"/>
        </w:rPr>
        <w:t>/</w:t>
      </w:r>
      <w:r>
        <w:rPr>
          <w:lang w:bidi="es-ES"/>
        </w:rPr>
        <w:t xml:space="preserve"> </w:t>
      </w:r>
      <w:r>
        <w:rPr>
          <w:rStyle w:val="nfasis"/>
          <w:lang w:bidi="es-ES"/>
        </w:rPr>
        <w:t>CESAMCO Las Ánimas</w:t>
      </w:r>
      <w:r w:rsidR="00B00D44">
        <w:rPr>
          <w:rStyle w:val="nfasis"/>
          <w:lang w:bidi="es-ES"/>
        </w:rPr>
        <w:t>, Valdivia</w:t>
      </w:r>
    </w:p>
    <w:p w:rsidR="00B00D44" w:rsidRPr="00D413F9" w:rsidRDefault="000C1E06" w:rsidP="00B00D44">
      <w:r>
        <w:rPr>
          <w:lang w:bidi="es-ES"/>
        </w:rPr>
        <w:t>Clases de matemáticas en preuniversitario popular</w:t>
      </w:r>
      <w:r w:rsidR="00B00D44" w:rsidRPr="001264FB">
        <w:rPr>
          <w:lang w:bidi="es-ES"/>
        </w:rPr>
        <w:t xml:space="preserve">. </w:t>
      </w:r>
    </w:p>
    <w:p w:rsidR="000C1E06" w:rsidRPr="00D413F9" w:rsidRDefault="000C1E06" w:rsidP="000C1E06">
      <w:pPr>
        <w:pStyle w:val="Ttulo3"/>
        <w:rPr>
          <w:lang w:bidi="es-ES"/>
        </w:rPr>
      </w:pPr>
      <w:r>
        <w:rPr>
          <w:lang w:bidi="es-ES"/>
        </w:rPr>
        <w:t>Agosto de 2018 – junio DE 2019</w:t>
      </w:r>
    </w:p>
    <w:p w:rsidR="000C1E06" w:rsidRPr="00513EFC" w:rsidRDefault="000C1E06" w:rsidP="000C1E06">
      <w:pPr>
        <w:pStyle w:val="Ttulo5"/>
      </w:pPr>
      <w:r>
        <w:rPr>
          <w:lang w:bidi="es-ES"/>
        </w:rPr>
        <w:t xml:space="preserve">Programador/ </w:t>
      </w:r>
      <w:r>
        <w:rPr>
          <w:rStyle w:val="nfasis"/>
          <w:lang w:bidi="es-ES"/>
        </w:rPr>
        <w:t>Proyecto Mocho1, Valdivia</w:t>
      </w:r>
    </w:p>
    <w:p w:rsidR="000C1E06" w:rsidRPr="00D413F9" w:rsidRDefault="00D30E57" w:rsidP="000C1E06">
      <w:r>
        <w:rPr>
          <w:lang w:bidi="es-ES"/>
        </w:rPr>
        <w:t>Transferencia de datos desde datalogger ubicado en glaciar Mocho, Región de los Ríos</w:t>
      </w:r>
      <w:r w:rsidR="000C1E06" w:rsidRPr="001264FB">
        <w:rPr>
          <w:lang w:bidi="es-ES"/>
        </w:rPr>
        <w:t xml:space="preserve">. </w:t>
      </w:r>
    </w:p>
    <w:p w:rsidR="00E913E7" w:rsidRPr="00D413F9" w:rsidRDefault="00E913E7" w:rsidP="00E913E7">
      <w:pPr>
        <w:pStyle w:val="Ttulo3"/>
        <w:rPr>
          <w:lang w:bidi="es-ES"/>
        </w:rPr>
      </w:pPr>
      <w:r>
        <w:rPr>
          <w:lang w:bidi="es-ES"/>
        </w:rPr>
        <w:t>Marzo de 2018 – marzo DE 2019</w:t>
      </w:r>
    </w:p>
    <w:p w:rsidR="00E913E7" w:rsidRPr="00513EFC" w:rsidRDefault="00E913E7" w:rsidP="00E913E7">
      <w:pPr>
        <w:pStyle w:val="Ttulo5"/>
      </w:pPr>
      <w:r>
        <w:rPr>
          <w:lang w:bidi="es-ES"/>
        </w:rPr>
        <w:t xml:space="preserve">Programador/ </w:t>
      </w:r>
      <w:r>
        <w:rPr>
          <w:rStyle w:val="nfasis"/>
          <w:lang w:bidi="es-ES"/>
        </w:rPr>
        <w:t>Leüfulab UACh, Valdivia</w:t>
      </w:r>
    </w:p>
    <w:p w:rsidR="00E913E7" w:rsidRPr="00D413F9" w:rsidRDefault="00E913E7" w:rsidP="00E913E7">
      <w:r>
        <w:rPr>
          <w:lang w:bidi="es-ES"/>
        </w:rPr>
        <w:t>Investigación en área de impresión 3d</w:t>
      </w:r>
      <w:r w:rsidRPr="001264FB">
        <w:rPr>
          <w:lang w:bidi="es-ES"/>
        </w:rPr>
        <w:t xml:space="preserve">. </w:t>
      </w:r>
    </w:p>
    <w:p w:rsidR="00E913E7" w:rsidRPr="00D413F9" w:rsidRDefault="00E913E7" w:rsidP="00E913E7">
      <w:pPr>
        <w:pStyle w:val="Ttulo3"/>
        <w:rPr>
          <w:lang w:bidi="es-ES"/>
        </w:rPr>
      </w:pPr>
      <w:r>
        <w:rPr>
          <w:lang w:bidi="es-ES"/>
        </w:rPr>
        <w:t>febrero de 2015 – marzo DE 2015</w:t>
      </w:r>
    </w:p>
    <w:p w:rsidR="00E913E7" w:rsidRPr="00513EFC" w:rsidRDefault="00E913E7" w:rsidP="00E913E7">
      <w:pPr>
        <w:pStyle w:val="Ttulo5"/>
      </w:pPr>
      <w:r>
        <w:rPr>
          <w:lang w:bidi="es-ES"/>
        </w:rPr>
        <w:t>Packing/</w:t>
      </w:r>
      <w:r>
        <w:rPr>
          <w:rStyle w:val="nfasis"/>
          <w:lang w:bidi="es-ES"/>
        </w:rPr>
        <w:t xml:space="preserve"> Planta agroberries Asque, Lanco</w:t>
      </w:r>
    </w:p>
    <w:p w:rsidR="00E913E7" w:rsidRPr="00D413F9" w:rsidRDefault="00E913E7" w:rsidP="00E913E7">
      <w:r>
        <w:rPr>
          <w:lang w:bidi="es-ES"/>
        </w:rPr>
        <w:t>Recepción y envasado de arándanos</w:t>
      </w:r>
      <w:r w:rsidRPr="001264FB">
        <w:rPr>
          <w:lang w:bidi="es-ES"/>
        </w:rPr>
        <w:t xml:space="preserve">. </w:t>
      </w:r>
    </w:p>
    <w:p w:rsidR="00E913E7" w:rsidRPr="00D413F9" w:rsidRDefault="00E913E7" w:rsidP="00E913E7">
      <w:pPr>
        <w:pStyle w:val="Ttulo3"/>
        <w:rPr>
          <w:lang w:bidi="es-ES"/>
        </w:rPr>
      </w:pPr>
      <w:r>
        <w:rPr>
          <w:lang w:bidi="es-ES"/>
        </w:rPr>
        <w:t>enero de 2014 – enero DE 2015</w:t>
      </w:r>
    </w:p>
    <w:p w:rsidR="00E913E7" w:rsidRPr="00513EFC" w:rsidRDefault="00A135D4" w:rsidP="00E913E7">
      <w:pPr>
        <w:pStyle w:val="Ttulo5"/>
      </w:pPr>
      <w:r>
        <w:rPr>
          <w:lang w:bidi="es-ES"/>
        </w:rPr>
        <w:t>Temporero</w:t>
      </w:r>
      <w:r w:rsidR="00E913E7">
        <w:rPr>
          <w:lang w:bidi="es-ES"/>
        </w:rPr>
        <w:t>/</w:t>
      </w:r>
      <w:r w:rsidR="00E913E7">
        <w:rPr>
          <w:rStyle w:val="nfasis"/>
          <w:lang w:bidi="es-ES"/>
        </w:rPr>
        <w:t xml:space="preserve"> Sociedad agrícola Patron Ltda., Pelchuquin </w:t>
      </w:r>
    </w:p>
    <w:p w:rsidR="00E913E7" w:rsidRPr="00D413F9" w:rsidRDefault="00E913E7" w:rsidP="00E913E7">
      <w:r>
        <w:rPr>
          <w:lang w:bidi="es-ES"/>
        </w:rPr>
        <w:t xml:space="preserve">Recolector de </w:t>
      </w:r>
      <w:r w:rsidR="00A135D4">
        <w:rPr>
          <w:lang w:bidi="es-ES"/>
        </w:rPr>
        <w:t>arándanos.</w:t>
      </w:r>
    </w:p>
    <w:p w:rsidR="00A135D4" w:rsidRPr="00D413F9" w:rsidRDefault="00A135D4" w:rsidP="00A135D4">
      <w:pPr>
        <w:pStyle w:val="Ttulo3"/>
        <w:rPr>
          <w:lang w:bidi="es-ES"/>
        </w:rPr>
      </w:pPr>
      <w:r>
        <w:rPr>
          <w:lang w:bidi="es-ES"/>
        </w:rPr>
        <w:lastRenderedPageBreak/>
        <w:t>octubre de 2010 –Agosto DE 2013</w:t>
      </w:r>
    </w:p>
    <w:p w:rsidR="00A135D4" w:rsidRDefault="00A135D4" w:rsidP="00A135D4">
      <w:pPr>
        <w:pStyle w:val="Ttulo5"/>
        <w:rPr>
          <w:rStyle w:val="nfasis"/>
          <w:lang w:bidi="es-ES"/>
        </w:rPr>
      </w:pPr>
      <w:r>
        <w:rPr>
          <w:lang w:bidi="es-ES"/>
        </w:rPr>
        <w:t xml:space="preserve">Empaque/ </w:t>
      </w:r>
      <w:r>
        <w:rPr>
          <w:rStyle w:val="nfasis"/>
          <w:lang w:bidi="es-ES"/>
        </w:rPr>
        <w:t xml:space="preserve">Hipermercado Lider, Valdivia </w:t>
      </w:r>
    </w:p>
    <w:p w:rsidR="00A06309" w:rsidRDefault="00A06309" w:rsidP="008D31BD">
      <w:pPr>
        <w:pStyle w:val="Ttulo1"/>
      </w:pPr>
      <w:r>
        <w:rPr>
          <w:lang w:bidi="es-ES"/>
        </w:rPr>
        <w:t>Educación</w:t>
      </w:r>
    </w:p>
    <w:p w:rsidR="0070237E" w:rsidRDefault="002B246D" w:rsidP="0070237E">
      <w:pPr>
        <w:pStyle w:val="Ttulo3"/>
      </w:pPr>
      <w:r>
        <w:rPr>
          <w:lang w:bidi="es-ES"/>
        </w:rPr>
        <w:t>201</w:t>
      </w:r>
      <w:r w:rsidR="00BE28EE">
        <w:rPr>
          <w:lang w:bidi="es-ES"/>
        </w:rPr>
        <w:t>0</w:t>
      </w:r>
      <w:r>
        <w:rPr>
          <w:lang w:bidi="es-ES"/>
        </w:rPr>
        <w:t xml:space="preserve"> - actualmente</w:t>
      </w:r>
    </w:p>
    <w:p w:rsidR="00BE28EE" w:rsidRPr="00BE6924" w:rsidRDefault="002B246D" w:rsidP="00BE6924">
      <w:pPr>
        <w:pStyle w:val="Ttulo5"/>
        <w:spacing w:after="240"/>
        <w:rPr>
          <w:iCs/>
          <w:color w:val="595959" w:themeColor="text1" w:themeTint="A6"/>
          <w:lang w:bidi="es-ES"/>
        </w:rPr>
      </w:pPr>
      <w:r>
        <w:rPr>
          <w:lang w:bidi="es-ES"/>
        </w:rPr>
        <w:t xml:space="preserve">Ingeniería civil en informática </w:t>
      </w:r>
      <w:r w:rsidR="007F3012">
        <w:rPr>
          <w:lang w:bidi="es-ES"/>
        </w:rPr>
        <w:t>/</w:t>
      </w:r>
      <w:r>
        <w:rPr>
          <w:rStyle w:val="nfasis"/>
          <w:lang w:bidi="es-ES"/>
        </w:rPr>
        <w:t xml:space="preserve"> Universidad Austral de Chile</w:t>
      </w:r>
      <w:r w:rsidR="007F3012">
        <w:rPr>
          <w:rStyle w:val="nfasis"/>
          <w:lang w:bidi="es-ES"/>
        </w:rPr>
        <w:t xml:space="preserve">, </w:t>
      </w:r>
      <w:r>
        <w:rPr>
          <w:rStyle w:val="nfasis"/>
          <w:lang w:bidi="es-ES"/>
        </w:rPr>
        <w:t>V</w:t>
      </w:r>
      <w:r w:rsidR="007F3012">
        <w:rPr>
          <w:rStyle w:val="nfasis"/>
          <w:lang w:bidi="es-ES"/>
        </w:rPr>
        <w:t>a</w:t>
      </w:r>
      <w:r>
        <w:rPr>
          <w:rStyle w:val="nfasis"/>
          <w:lang w:bidi="es-ES"/>
        </w:rPr>
        <w:t>ldivia.</w:t>
      </w:r>
    </w:p>
    <w:p w:rsidR="00BE6924" w:rsidRDefault="00BE6924" w:rsidP="00BE6924">
      <w:pPr>
        <w:pStyle w:val="Ttulo3"/>
      </w:pPr>
      <w:r>
        <w:rPr>
          <w:lang w:bidi="es-ES"/>
        </w:rPr>
        <w:t>2006 - 2009</w:t>
      </w:r>
    </w:p>
    <w:p w:rsidR="00BE6924" w:rsidRDefault="00BE6924" w:rsidP="00BE28EE">
      <w:pPr>
        <w:rPr>
          <w:lang w:bidi="es-ES"/>
        </w:rPr>
      </w:pPr>
      <w:r w:rsidRPr="00BE6924">
        <w:rPr>
          <w:rFonts w:asciiTheme="majorHAnsi" w:eastAsiaTheme="majorEastAsia" w:hAnsiTheme="majorHAnsi" w:cstheme="majorBidi"/>
          <w:color w:val="005E80" w:themeColor="accent1" w:themeShade="BF"/>
          <w:lang w:bidi="es-ES"/>
        </w:rPr>
        <w:t>Educación Media</w:t>
      </w:r>
      <w:r>
        <w:rPr>
          <w:lang w:bidi="es-ES"/>
        </w:rPr>
        <w:t>/Instituto Inmaculada Concepción, Valdivia.</w:t>
      </w:r>
    </w:p>
    <w:p w:rsidR="008C3556" w:rsidRDefault="00811B4A" w:rsidP="008C3556">
      <w:pPr>
        <w:pStyle w:val="Ttulo1"/>
      </w:pPr>
      <w:r>
        <w:t>Info</w:t>
      </w:r>
      <w:r w:rsidR="008C3556">
        <w:t xml:space="preserve">rmación </w:t>
      </w:r>
      <w:r>
        <w:t>Adicional</w:t>
      </w:r>
      <w:r w:rsidR="008C3556">
        <w:t xml:space="preserve"> </w:t>
      </w:r>
    </w:p>
    <w:p w:rsidR="008C3556" w:rsidRDefault="00811B4A" w:rsidP="00B047EE">
      <w:pPr>
        <w:spacing w:after="0"/>
        <w:rPr>
          <w:lang w:bidi="es-ES"/>
        </w:rPr>
      </w:pPr>
      <w:r>
        <w:rPr>
          <w:lang w:bidi="es-ES"/>
        </w:rPr>
        <w:t>Conocimientos</w:t>
      </w:r>
    </w:p>
    <w:p w:rsidR="000607DA" w:rsidRDefault="000607DA" w:rsidP="000607DA">
      <w:pPr>
        <w:pStyle w:val="Prrafodelista"/>
        <w:numPr>
          <w:ilvl w:val="0"/>
          <w:numId w:val="16"/>
        </w:numPr>
        <w:spacing w:after="0"/>
        <w:rPr>
          <w:lang w:bidi="es-ES"/>
        </w:rPr>
      </w:pPr>
      <w:r>
        <w:rPr>
          <w:lang w:bidi="es-ES"/>
        </w:rPr>
        <w:t>Ofimática: MS Office</w:t>
      </w:r>
    </w:p>
    <w:p w:rsidR="000607DA" w:rsidRDefault="000607DA" w:rsidP="000607DA">
      <w:pPr>
        <w:pStyle w:val="Prrafodelista"/>
        <w:numPr>
          <w:ilvl w:val="0"/>
          <w:numId w:val="16"/>
        </w:numPr>
        <w:spacing w:after="0"/>
        <w:rPr>
          <w:lang w:bidi="es-ES"/>
        </w:rPr>
      </w:pPr>
      <w:r>
        <w:rPr>
          <w:lang w:bidi="es-ES"/>
        </w:rPr>
        <w:t>Sistemas Operativos: GNU/Linux y Microsoft Windows</w:t>
      </w:r>
    </w:p>
    <w:p w:rsidR="008C3556" w:rsidRDefault="008C3556" w:rsidP="00B047EE">
      <w:pPr>
        <w:pStyle w:val="Prrafodelista"/>
        <w:numPr>
          <w:ilvl w:val="0"/>
          <w:numId w:val="16"/>
        </w:numPr>
        <w:spacing w:after="0"/>
      </w:pPr>
      <w:r>
        <w:t>HTML, HTML5, C++, C#, Java, Python, JS</w:t>
      </w:r>
    </w:p>
    <w:p w:rsidR="008C3556" w:rsidRDefault="0018330B" w:rsidP="0018330B">
      <w:pPr>
        <w:spacing w:after="0"/>
      </w:pPr>
      <w:r>
        <w:t>Tecnologías usadas en mi formación</w:t>
      </w:r>
    </w:p>
    <w:p w:rsidR="00544AB5" w:rsidRDefault="0018330B" w:rsidP="00544AB5">
      <w:pPr>
        <w:pStyle w:val="Prrafodelista"/>
        <w:numPr>
          <w:ilvl w:val="0"/>
          <w:numId w:val="19"/>
        </w:numPr>
        <w:spacing w:after="0"/>
      </w:pPr>
      <w:r>
        <w:t>Lenguajes: Java, C++, C#, Python</w:t>
      </w:r>
    </w:p>
    <w:p w:rsidR="00544AB5" w:rsidRDefault="00544AB5" w:rsidP="00544AB5">
      <w:pPr>
        <w:pStyle w:val="Prrafodelista"/>
        <w:numPr>
          <w:ilvl w:val="0"/>
          <w:numId w:val="16"/>
        </w:numPr>
        <w:spacing w:after="0"/>
      </w:pPr>
      <w:r>
        <w:t>Frameworks utilizados: React, Laravel</w:t>
      </w:r>
    </w:p>
    <w:p w:rsidR="00544AB5" w:rsidRDefault="00544AB5" w:rsidP="00544AB5">
      <w:pPr>
        <w:pStyle w:val="Prrafodelista"/>
        <w:numPr>
          <w:ilvl w:val="0"/>
          <w:numId w:val="16"/>
        </w:numPr>
        <w:spacing w:after="0"/>
      </w:pPr>
      <w:r>
        <w:t>Herramientas para control de versiones: Git</w:t>
      </w:r>
    </w:p>
    <w:p w:rsidR="008879A1" w:rsidRDefault="008879A1" w:rsidP="008879A1">
      <w:pPr>
        <w:spacing w:after="0"/>
      </w:pPr>
      <w:r>
        <w:t>Otros</w:t>
      </w:r>
    </w:p>
    <w:p w:rsidR="00B047EE" w:rsidRDefault="008879A1" w:rsidP="008879A1">
      <w:pPr>
        <w:pStyle w:val="Prrafodelista"/>
        <w:numPr>
          <w:ilvl w:val="0"/>
          <w:numId w:val="20"/>
        </w:numPr>
        <w:spacing w:after="0"/>
      </w:pPr>
      <w:r>
        <w:t>Metodologias: SCRUM</w:t>
      </w:r>
    </w:p>
    <w:p w:rsidR="008C3556" w:rsidRDefault="008C3556" w:rsidP="008C3556"/>
    <w:p w:rsidR="00B047EE" w:rsidRDefault="00B047EE" w:rsidP="008C3556"/>
    <w:sectPr w:rsidR="00B047EE" w:rsidSect="00636C19">
      <w:footerReference w:type="default" r:id="rId12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054" w:rsidRDefault="00C64054" w:rsidP="00725803">
      <w:pPr>
        <w:spacing w:after="0"/>
      </w:pPr>
      <w:r>
        <w:separator/>
      </w:r>
    </w:p>
  </w:endnote>
  <w:endnote w:type="continuationSeparator" w:id="0">
    <w:p w:rsidR="00C64054" w:rsidRDefault="00C6405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054" w:rsidRDefault="00C64054" w:rsidP="00725803">
      <w:pPr>
        <w:spacing w:after="0"/>
      </w:pPr>
      <w:r>
        <w:separator/>
      </w:r>
    </w:p>
  </w:footnote>
  <w:footnote w:type="continuationSeparator" w:id="0">
    <w:p w:rsidR="00C64054" w:rsidRDefault="00C6405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8163C0"/>
    <w:multiLevelType w:val="hybridMultilevel"/>
    <w:tmpl w:val="FBC8B5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F7B56"/>
    <w:multiLevelType w:val="hybridMultilevel"/>
    <w:tmpl w:val="DC240B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3642"/>
    <w:multiLevelType w:val="hybridMultilevel"/>
    <w:tmpl w:val="BE50B8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6C7517"/>
    <w:multiLevelType w:val="hybridMultilevel"/>
    <w:tmpl w:val="156E87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70939"/>
    <w:multiLevelType w:val="hybridMultilevel"/>
    <w:tmpl w:val="DD94FF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92AF6"/>
    <w:multiLevelType w:val="hybridMultilevel"/>
    <w:tmpl w:val="D92CF02E"/>
    <w:lvl w:ilvl="0" w:tplc="34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 w15:restartNumberingAfterBreak="0">
    <w:nsid w:val="67865E1F"/>
    <w:multiLevelType w:val="hybridMultilevel"/>
    <w:tmpl w:val="1D6E785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E62898"/>
    <w:multiLevelType w:val="hybridMultilevel"/>
    <w:tmpl w:val="112405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7"/>
  </w:num>
  <w:num w:numId="16">
    <w:abstractNumId w:val="11"/>
  </w:num>
  <w:num w:numId="17">
    <w:abstractNumId w:val="18"/>
  </w:num>
  <w:num w:numId="18">
    <w:abstractNumId w:val="16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4"/>
    <w:rsid w:val="00025E77"/>
    <w:rsid w:val="00027312"/>
    <w:rsid w:val="0003561C"/>
    <w:rsid w:val="000607DA"/>
    <w:rsid w:val="00061AE7"/>
    <w:rsid w:val="000645F2"/>
    <w:rsid w:val="00067AE4"/>
    <w:rsid w:val="00082F03"/>
    <w:rsid w:val="000835A0"/>
    <w:rsid w:val="000934A2"/>
    <w:rsid w:val="000C1E06"/>
    <w:rsid w:val="00144D98"/>
    <w:rsid w:val="00182544"/>
    <w:rsid w:val="0018330B"/>
    <w:rsid w:val="001B0955"/>
    <w:rsid w:val="00227784"/>
    <w:rsid w:val="0023705D"/>
    <w:rsid w:val="00250A31"/>
    <w:rsid w:val="00251C13"/>
    <w:rsid w:val="002922D0"/>
    <w:rsid w:val="002B246D"/>
    <w:rsid w:val="00340B03"/>
    <w:rsid w:val="003631C5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44AB5"/>
    <w:rsid w:val="00564951"/>
    <w:rsid w:val="00573BF9"/>
    <w:rsid w:val="005A4A49"/>
    <w:rsid w:val="005B13C9"/>
    <w:rsid w:val="005B1D68"/>
    <w:rsid w:val="005C71B0"/>
    <w:rsid w:val="00611B37"/>
    <w:rsid w:val="006252B4"/>
    <w:rsid w:val="00636C19"/>
    <w:rsid w:val="00646BA2"/>
    <w:rsid w:val="00657172"/>
    <w:rsid w:val="0066503D"/>
    <w:rsid w:val="00675EA0"/>
    <w:rsid w:val="00682D4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975AF"/>
    <w:rsid w:val="007C211F"/>
    <w:rsid w:val="007C26CB"/>
    <w:rsid w:val="007F3012"/>
    <w:rsid w:val="00811B4A"/>
    <w:rsid w:val="00857E6B"/>
    <w:rsid w:val="008879A1"/>
    <w:rsid w:val="008968C4"/>
    <w:rsid w:val="008A1417"/>
    <w:rsid w:val="008C3556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135D4"/>
    <w:rsid w:val="00A31106"/>
    <w:rsid w:val="00AD13CB"/>
    <w:rsid w:val="00AD3FD8"/>
    <w:rsid w:val="00B00D44"/>
    <w:rsid w:val="00B047EE"/>
    <w:rsid w:val="00B370A8"/>
    <w:rsid w:val="00B906FA"/>
    <w:rsid w:val="00BC7376"/>
    <w:rsid w:val="00BD669A"/>
    <w:rsid w:val="00BE28EE"/>
    <w:rsid w:val="00BE2B89"/>
    <w:rsid w:val="00BE6924"/>
    <w:rsid w:val="00C13F2B"/>
    <w:rsid w:val="00C43D65"/>
    <w:rsid w:val="00C64054"/>
    <w:rsid w:val="00C84833"/>
    <w:rsid w:val="00C9044F"/>
    <w:rsid w:val="00D2420D"/>
    <w:rsid w:val="00D30382"/>
    <w:rsid w:val="00D30E57"/>
    <w:rsid w:val="00D413F9"/>
    <w:rsid w:val="00D44E50"/>
    <w:rsid w:val="00D819C1"/>
    <w:rsid w:val="00D90060"/>
    <w:rsid w:val="00D92B95"/>
    <w:rsid w:val="00DC6B2F"/>
    <w:rsid w:val="00E03F71"/>
    <w:rsid w:val="00E154B5"/>
    <w:rsid w:val="00E232F0"/>
    <w:rsid w:val="00E26313"/>
    <w:rsid w:val="00E52791"/>
    <w:rsid w:val="00E83195"/>
    <w:rsid w:val="00E913E7"/>
    <w:rsid w:val="00EF6BE4"/>
    <w:rsid w:val="00F00A4F"/>
    <w:rsid w:val="00F33CD8"/>
    <w:rsid w:val="00F439C9"/>
    <w:rsid w:val="00FD1DE2"/>
    <w:rsid w:val="00FF1889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2509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EF6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Curr&#237;culum%20v&#237;tae%20de%20recursos%20human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0C90B32FB44A27A93423CDB534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EB079-64E0-46C1-B5FD-126FFC3D8AFB}"/>
      </w:docPartPr>
      <w:docPartBody>
        <w:p w:rsidR="007C57A8" w:rsidRDefault="00126730" w:rsidP="00126730">
          <w:pPr>
            <w:pStyle w:val="D70C90B32FB44A27A93423CDB5342E0A"/>
          </w:pPr>
          <w:r w:rsidRPr="00AD3FD8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AF"/>
    <w:rsid w:val="000F7FAF"/>
    <w:rsid w:val="00126730"/>
    <w:rsid w:val="007C57A8"/>
    <w:rsid w:val="007F3F5D"/>
    <w:rsid w:val="009141AF"/>
    <w:rsid w:val="00CA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ADBD1D64DE4FEA892E0E4E50F9AB4B">
    <w:name w:val="7BADBD1D64DE4FEA892E0E4E50F9AB4B"/>
  </w:style>
  <w:style w:type="paragraph" w:customStyle="1" w:styleId="E7EA60CB4FE448F290C9D6DDB79890D6">
    <w:name w:val="E7EA60CB4FE448F290C9D6DDB79890D6"/>
  </w:style>
  <w:style w:type="paragraph" w:customStyle="1" w:styleId="DB665187379F4423B00646B5711BE3FF">
    <w:name w:val="DB665187379F4423B00646B5711BE3FF"/>
  </w:style>
  <w:style w:type="paragraph" w:customStyle="1" w:styleId="D70C90B32FB44A27A93423CDB5342E0A">
    <w:name w:val="D70C90B32FB44A27A93423CDB5342E0A"/>
    <w:rsid w:val="00126730"/>
  </w:style>
  <w:style w:type="paragraph" w:customStyle="1" w:styleId="12240CF674624FA9BD58459FC0B1F170">
    <w:name w:val="12240CF674624FA9BD58459FC0B1F170"/>
    <w:rsid w:val="00126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C5C883-018C-4269-82DD-ABA35BB5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recursos humanos</Template>
  <TotalTime>0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2020-10-17T07:08:00Z</dcterms:created>
  <dcterms:modified xsi:type="dcterms:W3CDTF">2020-10-17T23:04:00Z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